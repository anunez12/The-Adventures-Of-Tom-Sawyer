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9EC" w:rsidRPr="00635735" w:rsidRDefault="00635735" w:rsidP="00635735">
      <w:pPr>
        <w:pStyle w:val="Puesto"/>
        <w:jc w:val="center"/>
        <w:rPr>
          <w:noProof/>
        </w:rPr>
      </w:pPr>
      <w:r w:rsidRPr="00635735">
        <w:rPr>
          <w:rFonts w:ascii="Calibri Light" w:hAnsi="Calibri Light"/>
          <w:noProof/>
          <w:color w:val="000000"/>
        </w:rPr>
        <w:t xml:space="preserve">Questions about </w:t>
      </w:r>
      <w:r>
        <w:rPr>
          <w:rFonts w:ascii="Calibri Light" w:hAnsi="Calibri Light"/>
          <w:noProof/>
          <w:color w:val="000000"/>
        </w:rPr>
        <w:t>rose murphy busy line telephone s</w:t>
      </w:r>
      <w:r w:rsidRPr="00635735">
        <w:rPr>
          <w:rFonts w:ascii="Calibri Light" w:hAnsi="Calibri Light"/>
          <w:noProof/>
          <w:color w:val="000000"/>
        </w:rPr>
        <w:t>ong</w:t>
      </w:r>
    </w:p>
    <w:p w:rsidR="003C69EC" w:rsidRPr="000E72EE" w:rsidRDefault="00635735" w:rsidP="00635735">
      <w:pPr>
        <w:pStyle w:val="Ttulo1"/>
        <w:jc w:val="both"/>
        <w:rPr>
          <w:noProof/>
          <w:lang w:val="es-ES"/>
        </w:rPr>
      </w:pPr>
      <w:r>
        <w:rPr>
          <w:rFonts w:ascii="Calibri Light" w:hAnsi="Calibri Light"/>
          <w:noProof/>
          <w:color w:val="000000"/>
          <w:lang w:val="es-ES"/>
        </w:rPr>
        <w:t>Presentation</w:t>
      </w:r>
    </w:p>
    <w:p w:rsidR="003C69EC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Name : Albin Nuñez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Level: Three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Group: Saturdays 6:30am – 10:30am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  <w:lang w:val="es-ES"/>
        </w:rPr>
      </w:pPr>
      <w:r>
        <w:rPr>
          <w:noProof/>
          <w:lang w:val="es-ES"/>
        </w:rPr>
        <w:t xml:space="preserve">Teacher: Andres Ossa </w:t>
      </w:r>
    </w:p>
    <w:p w:rsidR="00635735" w:rsidRP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</w:rPr>
      </w:pPr>
      <w:r w:rsidRPr="00635735">
        <w:rPr>
          <w:noProof/>
        </w:rPr>
        <w:t xml:space="preserve">Topic: Rose murphy busy line telephone song </w:t>
      </w:r>
    </w:p>
    <w:p w:rsidR="00635735" w:rsidRDefault="00635735" w:rsidP="00635735">
      <w:pPr>
        <w:pStyle w:val="Prrafodelista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Date of delivery: march 25/2017 </w:t>
      </w:r>
    </w:p>
    <w:p w:rsidR="00635735" w:rsidRPr="00635735" w:rsidRDefault="00DB699A" w:rsidP="00DB699A">
      <w:pPr>
        <w:pStyle w:val="Ttulo1"/>
      </w:pPr>
      <w:r>
        <w:t>Questions</w:t>
      </w:r>
    </w:p>
    <w:p w:rsidR="00635735" w:rsidRDefault="00635735" w:rsidP="00635735">
      <w:pPr>
        <w:pStyle w:val="Prrafodelista"/>
        <w:jc w:val="both"/>
        <w:rPr>
          <w:noProof/>
        </w:rPr>
      </w:pPr>
    </w:p>
    <w:p w:rsidR="00DB699A" w:rsidRPr="00DB699A" w:rsidRDefault="00DB699A" w:rsidP="00DB699A">
      <w:pPr>
        <w:pStyle w:val="Prrafodelista"/>
        <w:numPr>
          <w:ilvl w:val="0"/>
          <w:numId w:val="16"/>
        </w:numPr>
        <w:rPr>
          <w:noProof/>
        </w:rPr>
      </w:pPr>
      <w:r w:rsidRPr="00DB699A">
        <w:rPr>
          <w:noProof/>
        </w:rPr>
        <w:t>What kind of music is this?  Where is it from?  What year do you think it is?</w:t>
      </w:r>
    </w:p>
    <w:p w:rsidR="00FA58DA" w:rsidRPr="00FA58DA" w:rsidRDefault="00FA58DA" w:rsidP="00FA58DA">
      <w:pPr>
        <w:pStyle w:val="Prrafodelista"/>
        <w:numPr>
          <w:ilvl w:val="0"/>
          <w:numId w:val="16"/>
        </w:numPr>
        <w:rPr>
          <w:noProof/>
        </w:rPr>
      </w:pPr>
      <w:r w:rsidRPr="00FA58DA">
        <w:rPr>
          <w:noProof/>
        </w:rPr>
        <w:t xml:space="preserve">How much is an American nickel worth?  </w:t>
      </w:r>
    </w:p>
    <w:p w:rsidR="00C86AD5" w:rsidRPr="00C86AD5" w:rsidRDefault="00C86AD5" w:rsidP="00C86AD5">
      <w:pPr>
        <w:pStyle w:val="Prrafodelista"/>
        <w:numPr>
          <w:ilvl w:val="0"/>
          <w:numId w:val="16"/>
        </w:numPr>
        <w:rPr>
          <w:noProof/>
        </w:rPr>
      </w:pPr>
      <w:r w:rsidRPr="00C86AD5">
        <w:rPr>
          <w:noProof/>
        </w:rPr>
        <w:t xml:space="preserve">What is the musical instrument used in the song? </w:t>
      </w:r>
    </w:p>
    <w:p w:rsidR="00C86AD5" w:rsidRPr="00C86AD5" w:rsidRDefault="00C86AD5" w:rsidP="00C86AD5">
      <w:pPr>
        <w:pStyle w:val="Prrafodelista"/>
        <w:numPr>
          <w:ilvl w:val="0"/>
          <w:numId w:val="16"/>
        </w:numPr>
        <w:rPr>
          <w:noProof/>
        </w:rPr>
      </w:pPr>
      <w:r w:rsidRPr="00C86AD5">
        <w:rPr>
          <w:noProof/>
        </w:rPr>
        <w:t>Do you think men are generally unfaithful or “dogs”? Are women like this too?  Yes or no why?</w:t>
      </w:r>
    </w:p>
    <w:p w:rsidR="00C86AD5" w:rsidRDefault="00C86AD5" w:rsidP="00C86AD5">
      <w:pPr>
        <w:pStyle w:val="Ttulo1"/>
        <w:rPr>
          <w:noProof/>
        </w:rPr>
      </w:pPr>
      <w:r>
        <w:rPr>
          <w:noProof/>
        </w:rPr>
        <w:t xml:space="preserve">Answers </w:t>
      </w:r>
    </w:p>
    <w:p w:rsidR="00C86AD5" w:rsidRDefault="00C86AD5" w:rsidP="00C86AD5"/>
    <w:p w:rsidR="00C86AD5" w:rsidRDefault="00C86AD5" w:rsidP="001B068D">
      <w:pPr>
        <w:pStyle w:val="Prrafodelista"/>
        <w:numPr>
          <w:ilvl w:val="0"/>
          <w:numId w:val="19"/>
        </w:numPr>
        <w:jc w:val="both"/>
      </w:pPr>
      <w:r>
        <w:t>Jazz, Rose Murphy is from United States, in my opinion think that it was in the year 1970.</w:t>
      </w:r>
    </w:p>
    <w:p w:rsidR="00C86AD5" w:rsidRDefault="00C86AD5" w:rsidP="001B068D">
      <w:pPr>
        <w:pStyle w:val="Prrafodelista"/>
        <w:numPr>
          <w:ilvl w:val="0"/>
          <w:numId w:val="19"/>
        </w:numPr>
        <w:jc w:val="both"/>
      </w:pPr>
      <w:r>
        <w:t>Five Cents</w:t>
      </w:r>
      <w:r w:rsidR="001B068D">
        <w:t>.</w:t>
      </w:r>
    </w:p>
    <w:p w:rsidR="00C86AD5" w:rsidRDefault="00C86AD5" w:rsidP="001B068D">
      <w:pPr>
        <w:pStyle w:val="Prrafodelista"/>
        <w:numPr>
          <w:ilvl w:val="0"/>
          <w:numId w:val="19"/>
        </w:numPr>
        <w:jc w:val="both"/>
      </w:pPr>
      <w:r>
        <w:t>The musical instrument used in the song is a piano and guitar</w:t>
      </w:r>
      <w:r w:rsidR="001B068D">
        <w:t>.</w:t>
      </w:r>
      <w:r>
        <w:t xml:space="preserve"> </w:t>
      </w:r>
    </w:p>
    <w:p w:rsidR="00C86AD5" w:rsidRPr="00C86AD5" w:rsidRDefault="001B068D" w:rsidP="001B068D">
      <w:pPr>
        <w:pStyle w:val="Prrafodelista"/>
        <w:numPr>
          <w:ilvl w:val="0"/>
          <w:numId w:val="19"/>
        </w:numPr>
        <w:jc w:val="both"/>
      </w:pPr>
      <w:r>
        <w:t>Yes, the men are unfaithful because that goes in the genetics which allows man to be persevering and achive more satisfaction, yes , they are terrible and perverse because are silent and hurtful which means that they dominate men that want at their whim.</w:t>
      </w:r>
      <w:r w:rsidR="00424817">
        <w:t xml:space="preserve">   </w:t>
      </w:r>
      <w:r w:rsidR="00640819">
        <w:t xml:space="preserve"> </w:t>
      </w:r>
      <w:r w:rsidR="00B1732A">
        <w:t xml:space="preserve">   </w:t>
      </w:r>
      <w:bookmarkStart w:id="0" w:name="_GoBack"/>
      <w:bookmarkEnd w:id="0"/>
    </w:p>
    <w:sectPr w:rsidR="00C86AD5" w:rsidRPr="00C86A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4663E4"/>
    <w:multiLevelType w:val="hybridMultilevel"/>
    <w:tmpl w:val="F47E41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D7F"/>
    <w:multiLevelType w:val="hybridMultilevel"/>
    <w:tmpl w:val="4322E7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46D1F"/>
    <w:multiLevelType w:val="hybridMultilevel"/>
    <w:tmpl w:val="1F1A8C8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7B046E"/>
    <w:multiLevelType w:val="hybridMultilevel"/>
    <w:tmpl w:val="42E83E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A4D32"/>
    <w:multiLevelType w:val="hybridMultilevel"/>
    <w:tmpl w:val="7C4CD4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DA0E56"/>
    <w:multiLevelType w:val="hybridMultilevel"/>
    <w:tmpl w:val="5B5A15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3A775A"/>
    <w:multiLevelType w:val="hybridMultilevel"/>
    <w:tmpl w:val="86CCAD04"/>
    <w:lvl w:ilvl="0" w:tplc="11DEDC8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30" w:hanging="360"/>
      </w:pPr>
    </w:lvl>
    <w:lvl w:ilvl="2" w:tplc="240A001B" w:tentative="1">
      <w:start w:val="1"/>
      <w:numFmt w:val="lowerRoman"/>
      <w:lvlText w:val="%3."/>
      <w:lvlJc w:val="right"/>
      <w:pPr>
        <w:ind w:left="1950" w:hanging="180"/>
      </w:pPr>
    </w:lvl>
    <w:lvl w:ilvl="3" w:tplc="240A000F" w:tentative="1">
      <w:start w:val="1"/>
      <w:numFmt w:val="decimal"/>
      <w:lvlText w:val="%4."/>
      <w:lvlJc w:val="left"/>
      <w:pPr>
        <w:ind w:left="2670" w:hanging="360"/>
      </w:pPr>
    </w:lvl>
    <w:lvl w:ilvl="4" w:tplc="240A0019" w:tentative="1">
      <w:start w:val="1"/>
      <w:numFmt w:val="lowerLetter"/>
      <w:lvlText w:val="%5."/>
      <w:lvlJc w:val="left"/>
      <w:pPr>
        <w:ind w:left="3390" w:hanging="360"/>
      </w:pPr>
    </w:lvl>
    <w:lvl w:ilvl="5" w:tplc="240A001B" w:tentative="1">
      <w:start w:val="1"/>
      <w:numFmt w:val="lowerRoman"/>
      <w:lvlText w:val="%6."/>
      <w:lvlJc w:val="right"/>
      <w:pPr>
        <w:ind w:left="4110" w:hanging="180"/>
      </w:pPr>
    </w:lvl>
    <w:lvl w:ilvl="6" w:tplc="240A000F" w:tentative="1">
      <w:start w:val="1"/>
      <w:numFmt w:val="decimal"/>
      <w:lvlText w:val="%7."/>
      <w:lvlJc w:val="left"/>
      <w:pPr>
        <w:ind w:left="4830" w:hanging="360"/>
      </w:pPr>
    </w:lvl>
    <w:lvl w:ilvl="7" w:tplc="240A0019" w:tentative="1">
      <w:start w:val="1"/>
      <w:numFmt w:val="lowerLetter"/>
      <w:lvlText w:val="%8."/>
      <w:lvlJc w:val="left"/>
      <w:pPr>
        <w:ind w:left="5550" w:hanging="360"/>
      </w:pPr>
    </w:lvl>
    <w:lvl w:ilvl="8" w:tplc="24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5"/>
  </w:num>
  <w:num w:numId="14">
    <w:abstractNumId w:val="2"/>
  </w:num>
  <w:num w:numId="15">
    <w:abstractNumId w:val="3"/>
  </w:num>
  <w:num w:numId="16">
    <w:abstractNumId w:val="4"/>
  </w:num>
  <w:num w:numId="17">
    <w:abstractNumId w:val="7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35"/>
    <w:rsid w:val="000E72EE"/>
    <w:rsid w:val="001B068D"/>
    <w:rsid w:val="003C69EC"/>
    <w:rsid w:val="00415C95"/>
    <w:rsid w:val="00424817"/>
    <w:rsid w:val="00635735"/>
    <w:rsid w:val="00640819"/>
    <w:rsid w:val="00B1732A"/>
    <w:rsid w:val="00C86AD5"/>
    <w:rsid w:val="00DB699A"/>
    <w:rsid w:val="00FA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E9CA54-E651-43D3-B19D-10F719BE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43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</dc:creator>
  <cp:keywords/>
  <cp:lastModifiedBy>SP</cp:lastModifiedBy>
  <cp:revision>4</cp:revision>
  <dcterms:created xsi:type="dcterms:W3CDTF">2017-03-25T02:41:00Z</dcterms:created>
  <dcterms:modified xsi:type="dcterms:W3CDTF">2017-03-25T03:41:00Z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